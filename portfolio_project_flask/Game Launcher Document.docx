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2B579A" w:themeFill="accent5"/>
        <w:tblLook w:val="0600" w:firstRow="0" w:lastRow="0" w:firstColumn="0" w:lastColumn="0" w:noHBand="1" w:noVBand="1"/>
      </w:tblPr>
      <w:tblGrid>
        <w:gridCol w:w="7920"/>
        <w:gridCol w:w="1440"/>
      </w:tblGrid>
      <w:tr w:rsidR="007378F1" w14:paraId="7C83BDFD" w14:textId="77777777" w:rsidTr="007378F1">
        <w:tc>
          <w:tcPr>
            <w:tcW w:w="7920" w:type="dxa"/>
            <w:shd w:val="clear" w:color="auto" w:fill="2B579A" w:themeFill="accent5"/>
          </w:tcPr>
          <w:p w14:paraId="5B72E757" w14:textId="12991D5B" w:rsidR="007378F1" w:rsidRPr="007B5908" w:rsidRDefault="007B5908" w:rsidP="007378F1">
            <w:pPr>
              <w:pStyle w:val="Title"/>
              <w:rPr>
                <w:sz w:val="72"/>
                <w:szCs w:val="72"/>
              </w:rPr>
            </w:pPr>
            <w:r w:rsidRPr="007B5908">
              <w:rPr>
                <w:sz w:val="72"/>
                <w:szCs w:val="72"/>
              </w:rPr>
              <w:t>GAME STORE/LIBRARY REST API ENDPOINT</w:t>
            </w:r>
          </w:p>
          <w:p w14:paraId="6221ECDD" w14:textId="6B6B18E6" w:rsidR="007378F1" w:rsidRDefault="007B5908" w:rsidP="007B5908">
            <w:pPr>
              <w:pStyle w:val="Subtitle"/>
              <w:numPr>
                <w:ilvl w:val="0"/>
                <w:numId w:val="19"/>
              </w:numPr>
            </w:pPr>
            <w:bookmarkStart w:id="0" w:name="_Hlk487785372"/>
            <w:bookmarkEnd w:id="0"/>
            <w:r>
              <w:t>Nicholas Patrick Suyat</w:t>
            </w:r>
          </w:p>
        </w:tc>
        <w:tc>
          <w:tcPr>
            <w:tcW w:w="1440" w:type="dxa"/>
            <w:shd w:val="clear" w:color="auto" w:fill="2B579A" w:themeFill="accent5"/>
            <w:vAlign w:val="bottom"/>
          </w:tcPr>
          <w:p w14:paraId="4A88C894" w14:textId="47089E8D" w:rsidR="007378F1" w:rsidRDefault="007378F1" w:rsidP="007378F1">
            <w:pPr>
              <w:pStyle w:val="Title"/>
              <w:pBdr>
                <w:left w:val="none" w:sz="0" w:space="0" w:color="auto"/>
              </w:pBdr>
              <w:shd w:val="clear" w:color="auto" w:fill="auto"/>
              <w:spacing w:after="240"/>
              <w:ind w:left="0"/>
              <w:jc w:val="right"/>
            </w:pPr>
          </w:p>
        </w:tc>
      </w:tr>
    </w:tbl>
    <w:p w14:paraId="125347BC" w14:textId="05416D2B" w:rsidR="009853E9" w:rsidRDefault="003E0C65" w:rsidP="00943B06">
      <w:r>
        <w:t xml:space="preserve">This Portfolio Project of mine is about making a REST API ENDPOINT for ‘Steam clone Game Launcher.” 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Video layout table"/>
      </w:tblPr>
      <w:tblGrid>
        <w:gridCol w:w="5310"/>
        <w:gridCol w:w="4050"/>
      </w:tblGrid>
      <w:tr w:rsidR="00B61F85" w:rsidRPr="00BF457D" w14:paraId="61E029F1" w14:textId="77777777" w:rsidTr="007378F1">
        <w:tc>
          <w:tcPr>
            <w:tcW w:w="5310" w:type="dxa"/>
          </w:tcPr>
          <w:p w14:paraId="1FF3A84D" w14:textId="4479F06B" w:rsidR="00B61F85" w:rsidRPr="00A044F5" w:rsidRDefault="00A044F5" w:rsidP="00BF457D">
            <w:r>
              <w:rPr>
                <w:b/>
                <w:bCs/>
                <w:color w:val="2E74B5" w:themeColor="accent1" w:themeShade="BF"/>
              </w:rPr>
              <w:t xml:space="preserve">Notes: </w:t>
            </w:r>
            <w:r>
              <w:t>I am only showing the “users” entity of this</w:t>
            </w:r>
            <w:r>
              <w:br/>
              <w:t>document. There are 4 total entities that I used</w:t>
            </w:r>
            <w:r>
              <w:br/>
              <w:t>(users, library, games, store)</w:t>
            </w:r>
          </w:p>
        </w:tc>
        <w:tc>
          <w:tcPr>
            <w:tcW w:w="4050" w:type="dxa"/>
            <w:tcMar>
              <w:left w:w="144" w:type="dxa"/>
            </w:tcMar>
          </w:tcPr>
          <w:p w14:paraId="618C63DE" w14:textId="3D2F40EB" w:rsidR="00B61F85" w:rsidRPr="00BF457D" w:rsidRDefault="003E0C65" w:rsidP="00BF457D">
            <w:r>
              <w:rPr>
                <w:rStyle w:val="Strong"/>
              </w:rPr>
              <w:t>Things that I used in this Project</w:t>
            </w:r>
            <w:r w:rsidR="00B61F85" w:rsidRPr="00BF457D">
              <w:rPr>
                <w:rStyle w:val="Strong"/>
              </w:rPr>
              <w:t>:</w:t>
            </w:r>
            <w:r w:rsidR="00B61F85" w:rsidRPr="00BF457D">
              <w:t xml:space="preserve"> </w:t>
            </w:r>
            <w:r>
              <w:t>ER-DIAGRAM, Database (PostgreSQL Pgadmin), VScode, Python, psycopg2, alembic,</w:t>
            </w:r>
            <w:r w:rsidR="001247E2">
              <w:t xml:space="preserve"> Insomnia,</w:t>
            </w:r>
            <w:r>
              <w:t xml:space="preserve"> and Flask. </w:t>
            </w:r>
          </w:p>
        </w:tc>
      </w:tr>
    </w:tbl>
    <w:p w14:paraId="6FB5EAC6" w14:textId="711D2537" w:rsidR="0026484A" w:rsidRPr="0026504D" w:rsidRDefault="003E0C65" w:rsidP="0026504D">
      <w:pPr>
        <w:pStyle w:val="Heading1"/>
      </w:pPr>
      <w:r>
        <w:t>ER-DIAGRAM</w:t>
      </w:r>
    </w:p>
    <w:p w14:paraId="68969039" w14:textId="32913CFF" w:rsidR="0026484A" w:rsidRDefault="003E0C65" w:rsidP="006B0B82">
      <w:r>
        <w:rPr>
          <w:noProof/>
        </w:rPr>
        <w:drawing>
          <wp:inline distT="0" distB="0" distL="0" distR="0" wp14:anchorId="1CA6822E" wp14:editId="3591B9CA">
            <wp:extent cx="5934075" cy="3543300"/>
            <wp:effectExtent l="0" t="0" r="9525" b="0"/>
            <wp:docPr id="101022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7D2F7" w14:textId="363971F9" w:rsidR="0026484A" w:rsidRPr="0026504D" w:rsidRDefault="003E0C65" w:rsidP="0026504D">
      <w:pPr>
        <w:pStyle w:val="Heading1-PageBreak"/>
      </w:pPr>
      <w:r>
        <w:lastRenderedPageBreak/>
        <w:t>DATABASE MIGRATION- ALEMBIC</w:t>
      </w:r>
    </w:p>
    <w:p w14:paraId="59D53C06" w14:textId="24976562" w:rsidR="0026484A" w:rsidRDefault="001247E2" w:rsidP="00083C22">
      <w:pPr>
        <w:keepNext/>
      </w:pPr>
      <w:r>
        <w:rPr>
          <w:rStyle w:val="Emphasis"/>
        </w:rPr>
        <w:t>Step</w:t>
      </w:r>
      <w:r w:rsidR="0026484A" w:rsidRPr="00661DE5">
        <w:rPr>
          <w:rStyle w:val="Emphasis"/>
        </w:rPr>
        <w:t>:</w:t>
      </w:r>
      <w:r>
        <w:rPr>
          <w:rStyle w:val="Emphasis"/>
        </w:rPr>
        <w:t xml:space="preserve"> </w:t>
      </w:r>
      <w:r w:rsidR="0026484A" w:rsidRPr="0026484A">
        <w:t xml:space="preserve"> </w:t>
      </w:r>
      <w:r>
        <w:t xml:space="preserve">In this Migration- Alembic. I used Raw SQL to migrate the data. It transferred the file from Vscode python file to </w:t>
      </w:r>
      <w:proofErr w:type="gramStart"/>
      <w:r>
        <w:t>the Pgadmin</w:t>
      </w:r>
      <w:proofErr w:type="gramEnd"/>
      <w:r>
        <w:t>.</w:t>
      </w:r>
    </w:p>
    <w:p w14:paraId="144DD69E" w14:textId="0524575A" w:rsidR="001247E2" w:rsidRDefault="001247E2" w:rsidP="00083C22">
      <w:pPr>
        <w:keepNext/>
      </w:pPr>
      <w:r w:rsidRPr="001247E2">
        <w:drawing>
          <wp:inline distT="0" distB="0" distL="0" distR="0" wp14:anchorId="6E3C359E" wp14:editId="2BC190B9">
            <wp:extent cx="2466894" cy="1590675"/>
            <wp:effectExtent l="0" t="0" r="0" b="0"/>
            <wp:docPr id="384697770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97770" name="Picture 1" descr="A screen 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2043" cy="15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1247E2">
        <w:drawing>
          <wp:inline distT="0" distB="0" distL="0" distR="0" wp14:anchorId="5E37DCB4" wp14:editId="201ACA65">
            <wp:extent cx="2124371" cy="1267002"/>
            <wp:effectExtent l="0" t="0" r="0" b="9525"/>
            <wp:docPr id="668855698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55698" name="Picture 1" descr="A screen 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9A67" w14:textId="453726B9" w:rsidR="00F54BD0" w:rsidRPr="0026504D" w:rsidRDefault="0026484A" w:rsidP="0026504D">
      <w:r w:rsidRPr="0026504D">
        <w:t xml:space="preserve">The </w:t>
      </w:r>
      <w:proofErr w:type="gramStart"/>
      <w:r w:rsidR="001247E2">
        <w:t>op.execute</w:t>
      </w:r>
      <w:proofErr w:type="gramEnd"/>
      <w:r w:rsidR="001247E2">
        <w:t xml:space="preserve"> is how you execute the migration Raw SQL.</w:t>
      </w:r>
    </w:p>
    <w:p w14:paraId="356C54A9" w14:textId="247AF269" w:rsidR="0026484A" w:rsidRDefault="0026484A" w:rsidP="0026484A"/>
    <w:p w14:paraId="17F898CF" w14:textId="7911B121" w:rsidR="00457BEB" w:rsidRPr="0026504D" w:rsidRDefault="003E0C65" w:rsidP="0026504D">
      <w:pPr>
        <w:pStyle w:val="Heading1"/>
      </w:pPr>
      <w:r>
        <w:t>API ENDPOINT- ‘GET’ INDEX</w:t>
      </w:r>
    </w:p>
    <w:p w14:paraId="370B06A1" w14:textId="10434EA5" w:rsidR="006B0B82" w:rsidRDefault="001247E2" w:rsidP="00B53817">
      <w:r>
        <w:rPr>
          <w:rStyle w:val="Emphasis"/>
        </w:rPr>
        <w:t xml:space="preserve">Step: </w:t>
      </w:r>
      <w:r>
        <w:t xml:space="preserve">In </w:t>
      </w:r>
      <w:proofErr w:type="gramStart"/>
      <w:r>
        <w:t>this blocks of code</w:t>
      </w:r>
      <w:proofErr w:type="gramEnd"/>
      <w:r>
        <w:t>, I am implementing a ‘GET’ method.</w:t>
      </w:r>
    </w:p>
    <w:p w14:paraId="3D0A28A1" w14:textId="2CCD4296" w:rsidR="009853E9" w:rsidRPr="00D902A4" w:rsidRDefault="003E0C65" w:rsidP="00B53817">
      <w:r w:rsidRPr="003E0C65">
        <w:drawing>
          <wp:inline distT="0" distB="0" distL="0" distR="0" wp14:anchorId="25A6291B" wp14:editId="078E7A99">
            <wp:extent cx="3692234" cy="1765005"/>
            <wp:effectExtent l="0" t="0" r="3810" b="6985"/>
            <wp:docPr id="574471922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71922" name="Picture 1" descr="A picture containing text, screenshot, fon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6068" cy="178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1260" w14:textId="77777777" w:rsidR="001247E2" w:rsidRDefault="001247E2" w:rsidP="00B53817">
      <w:r>
        <w:t>The @</w:t>
      </w:r>
      <w:proofErr w:type="gramStart"/>
      <w:r>
        <w:t>bp.route</w:t>
      </w:r>
      <w:proofErr w:type="gramEnd"/>
      <w:r>
        <w:t xml:space="preserve"> is a code that tells the Insomnia “This is the endpoint for the GET method.”</w:t>
      </w:r>
    </w:p>
    <w:p w14:paraId="3659E264" w14:textId="389697A4" w:rsidR="00457BEB" w:rsidRPr="00B53817" w:rsidRDefault="001247E2" w:rsidP="00B53817">
      <w:r>
        <w:t xml:space="preserve">I also created a function called def </w:t>
      </w:r>
      <w:proofErr w:type="gramStart"/>
      <w:r>
        <w:t>index(</w:t>
      </w:r>
      <w:proofErr w:type="gramEnd"/>
      <w:r>
        <w:t xml:space="preserve">) that </w:t>
      </w:r>
      <w:proofErr w:type="gramStart"/>
      <w:r>
        <w:t>execute</w:t>
      </w:r>
      <w:proofErr w:type="gramEnd"/>
      <w:r>
        <w:t xml:space="preserve"> the ‘GET’ method by fetching all ”cur.fetchall” the data from “users” and </w:t>
      </w:r>
      <w:r w:rsidR="00A044F5">
        <w:t xml:space="preserve">iterating it using the for loop method. After that, I used the return jsonify so it will transfer as a JSON </w:t>
      </w:r>
      <w:proofErr w:type="gramStart"/>
      <w:r w:rsidR="00A044F5">
        <w:t>file</w:t>
      </w:r>
      <w:proofErr w:type="gramEnd"/>
    </w:p>
    <w:p w14:paraId="314EE60E" w14:textId="54E081DA" w:rsidR="00457BEB" w:rsidRPr="0026504D" w:rsidRDefault="00A044F5" w:rsidP="0026504D">
      <w:pPr>
        <w:pStyle w:val="Heading1-PageBreak"/>
      </w:pPr>
      <w:r>
        <w:lastRenderedPageBreak/>
        <w:t>API ENDPOINT- ‘GET’ get_</w:t>
      </w:r>
      <w:proofErr w:type="gramStart"/>
      <w:r>
        <w:t>id</w:t>
      </w:r>
      <w:proofErr w:type="gramEnd"/>
    </w:p>
    <w:p w14:paraId="3CE0F0D9" w14:textId="04C3E2F4" w:rsidR="00A044F5" w:rsidRPr="009D0C8E" w:rsidRDefault="00A044F5" w:rsidP="00A044F5">
      <w:r>
        <w:rPr>
          <w:rStyle w:val="Emphasis"/>
        </w:rPr>
        <w:t>Step</w:t>
      </w:r>
      <w:r w:rsidRPr="00661DE5">
        <w:rPr>
          <w:rStyle w:val="Emphasis"/>
        </w:rPr>
        <w:t>:</w:t>
      </w:r>
      <w:r w:rsidRPr="00DD5358">
        <w:t xml:space="preserve"> </w:t>
      </w:r>
      <w:r>
        <w:t>In this code, I implemented a get id method.</w:t>
      </w:r>
    </w:p>
    <w:p w14:paraId="62E29662" w14:textId="29B01395" w:rsidR="00A044F5" w:rsidRDefault="00A044F5" w:rsidP="00457BEB">
      <w:r w:rsidRPr="00A044F5">
        <w:drawing>
          <wp:inline distT="0" distB="0" distL="0" distR="0" wp14:anchorId="62EBF6C5" wp14:editId="5C39646E">
            <wp:extent cx="3651665" cy="1509824"/>
            <wp:effectExtent l="0" t="0" r="6350" b="0"/>
            <wp:docPr id="1123192724" name="Picture 1" descr="A picture containing text, screenshot, font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92724" name="Picture 1" descr="A picture containing text, screenshot, font, display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3112" cy="152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F0E1" w14:textId="599522A3" w:rsidR="00A044F5" w:rsidRPr="006419B2" w:rsidRDefault="00A044F5" w:rsidP="00457BEB">
      <w:r>
        <w:t>Whenever a client requests a specific id, it returns the information of that specific id. As you can see, the @</w:t>
      </w:r>
      <w:proofErr w:type="gramStart"/>
      <w:r>
        <w:t>bp.route</w:t>
      </w:r>
      <w:proofErr w:type="gramEnd"/>
      <w:r>
        <w:t>(‘/&lt;int:id&gt;’) is different than the index function. It is because a client can put any id they want on the URL.</w:t>
      </w:r>
    </w:p>
    <w:p w14:paraId="761C9871" w14:textId="4847702B" w:rsidR="00457BEB" w:rsidRPr="0026504D" w:rsidRDefault="00457BEB" w:rsidP="0026504D">
      <w:pPr>
        <w:pStyle w:val="Heading1"/>
      </w:pPr>
      <w:r w:rsidRPr="0026504D">
        <w:t>A</w:t>
      </w:r>
      <w:r w:rsidR="00A044F5">
        <w:t xml:space="preserve">PI ENDPOINT- ‘POST’ </w:t>
      </w:r>
      <w:proofErr w:type="gramStart"/>
      <w:r w:rsidR="007C7866">
        <w:t>create</w:t>
      </w:r>
      <w:proofErr w:type="gramEnd"/>
    </w:p>
    <w:p w14:paraId="42111798" w14:textId="3CDEF925" w:rsidR="00457BEB" w:rsidRDefault="007C7866" w:rsidP="00B61F85">
      <w:pPr>
        <w:keepNext/>
      </w:pPr>
      <w:r w:rsidRPr="007C7866">
        <w:drawing>
          <wp:inline distT="0" distB="0" distL="0" distR="0" wp14:anchorId="5108C91F" wp14:editId="497802C3">
            <wp:extent cx="6681113" cy="2551814"/>
            <wp:effectExtent l="0" t="0" r="5715" b="1270"/>
            <wp:docPr id="1819994908" name="Picture 1" descr="A picture containing screensho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94908" name="Picture 1" descr="A picture containing screenshot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15660" cy="256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A880" w14:textId="455A1496" w:rsidR="00457BEB" w:rsidRDefault="007C7866" w:rsidP="0026484A">
      <w:r>
        <w:rPr>
          <w:rStyle w:val="Emphasis"/>
        </w:rPr>
        <w:t>Step</w:t>
      </w:r>
      <w:r w:rsidR="00457BEB" w:rsidRPr="00661DE5">
        <w:rPr>
          <w:rStyle w:val="Emphasis"/>
        </w:rPr>
        <w:t>:</w:t>
      </w:r>
      <w:r w:rsidR="00457BEB" w:rsidRPr="00457BEB">
        <w:t xml:space="preserve"> </w:t>
      </w:r>
      <w:r>
        <w:t xml:space="preserve">In this code, I implemented a ‘POST’ method that creates a new data/value to the existing database. I declare a variable called data = </w:t>
      </w:r>
      <w:proofErr w:type="spellStart"/>
      <w:r>
        <w:t>request.get_</w:t>
      </w:r>
      <w:proofErr w:type="gramStart"/>
      <w:r>
        <w:t>json</w:t>
      </w:r>
      <w:proofErr w:type="spellEnd"/>
      <w:r>
        <w:t>(</w:t>
      </w:r>
      <w:proofErr w:type="gramEnd"/>
      <w:r>
        <w:t xml:space="preserve">). This variable reads </w:t>
      </w:r>
      <w:proofErr w:type="gramStart"/>
      <w:r>
        <w:t>what ever</w:t>
      </w:r>
      <w:proofErr w:type="gramEnd"/>
      <w:r>
        <w:t xml:space="preserve"> you put in the Insomnia JSON. I also made sure that </w:t>
      </w:r>
      <w:proofErr w:type="gramStart"/>
      <w:r>
        <w:t>what ever</w:t>
      </w:r>
      <w:proofErr w:type="gramEnd"/>
      <w:r>
        <w:t xml:space="preserve"> you put in the </w:t>
      </w:r>
      <w:proofErr w:type="spellStart"/>
      <w:r>
        <w:t>get_Json</w:t>
      </w:r>
      <w:proofErr w:type="spellEnd"/>
      <w:r>
        <w:t xml:space="preserve"> is not in the database already. If not, it will execute the INSERT </w:t>
      </w:r>
      <w:proofErr w:type="gramStart"/>
      <w:r>
        <w:t>function</w:t>
      </w:r>
      <w:proofErr w:type="gramEnd"/>
    </w:p>
    <w:p w14:paraId="41041779" w14:textId="73896D75" w:rsidR="00457BEB" w:rsidRDefault="007C7866" w:rsidP="00457BEB">
      <w:pPr>
        <w:pStyle w:val="Heading1"/>
      </w:pPr>
      <w:r>
        <w:lastRenderedPageBreak/>
        <w:t xml:space="preserve">API ENDPOINT- ‘PATCH’ ‘PUT’ </w:t>
      </w:r>
      <w:proofErr w:type="gramStart"/>
      <w:r>
        <w:t>update</w:t>
      </w:r>
      <w:proofErr w:type="gramEnd"/>
    </w:p>
    <w:p w14:paraId="55055320" w14:textId="52747E15" w:rsidR="00457BEB" w:rsidRDefault="007C7866" w:rsidP="00457BEB">
      <w:r w:rsidRPr="007C7866">
        <w:drawing>
          <wp:inline distT="0" distB="0" distL="0" distR="0" wp14:anchorId="5A15CE02" wp14:editId="336B361D">
            <wp:extent cx="5943600" cy="1936750"/>
            <wp:effectExtent l="0" t="0" r="0" b="6350"/>
            <wp:docPr id="44186609" name="Picture 1" descr="A picture containing screenshot, text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6609" name="Picture 1" descr="A picture containing screenshot, text, multimedia softwar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0A68" w14:textId="665915F6" w:rsidR="00457BEB" w:rsidRDefault="007C7866" w:rsidP="00D902A4">
      <w:r>
        <w:rPr>
          <w:rStyle w:val="Emphasis"/>
        </w:rPr>
        <w:t>Step</w:t>
      </w:r>
      <w:r w:rsidR="00457BEB" w:rsidRPr="00661DE5">
        <w:rPr>
          <w:rStyle w:val="Emphasis"/>
        </w:rPr>
        <w:t>:</w:t>
      </w:r>
      <w:r w:rsidR="00457BEB" w:rsidRPr="00D902A4">
        <w:t xml:space="preserve"> </w:t>
      </w:r>
      <w:r>
        <w:t xml:space="preserve">In this code, I implemented a ‘PATCH’ method that updates the existing values in the database. The code is the same as the create except the </w:t>
      </w:r>
      <w:proofErr w:type="gramStart"/>
      <w:r>
        <w:t>cur.execute</w:t>
      </w:r>
      <w:proofErr w:type="gramEnd"/>
      <w:r>
        <w:t>() which updates the value to whatever you put in the JSON requests. As you can see, the @</w:t>
      </w:r>
      <w:proofErr w:type="gramStart"/>
      <w:r>
        <w:t>bp.route</w:t>
      </w:r>
      <w:proofErr w:type="gramEnd"/>
      <w:r>
        <w:t xml:space="preserve">(‘/&lt;int:id&gt;’) has the id in it. It is because </w:t>
      </w:r>
      <w:proofErr w:type="gramStart"/>
      <w:r>
        <w:t>have to</w:t>
      </w:r>
      <w:proofErr w:type="gramEnd"/>
      <w:r>
        <w:t xml:space="preserve"> put which id data you want to change.</w:t>
      </w:r>
    </w:p>
    <w:p w14:paraId="5FC05D46" w14:textId="5326DC68" w:rsidR="007D3FB3" w:rsidRPr="007D3FB3" w:rsidRDefault="007D3FB3" w:rsidP="00D902A4">
      <w:r>
        <w:rPr>
          <w:b/>
          <w:bCs/>
          <w:color w:val="FF0000" w:themeColor="accent2"/>
        </w:rPr>
        <w:t xml:space="preserve">Insomnia: </w:t>
      </w:r>
      <w:r>
        <w:t xml:space="preserve">In Insomnia, the JSON requests </w:t>
      </w:r>
      <w:proofErr w:type="gramStart"/>
      <w:r>
        <w:t>looks</w:t>
      </w:r>
      <w:proofErr w:type="gramEnd"/>
      <w:r>
        <w:t xml:space="preserve"> like this:</w:t>
      </w:r>
    </w:p>
    <w:p w14:paraId="36C599D8" w14:textId="05678B3F" w:rsidR="007D3FB3" w:rsidRPr="007D3FB3" w:rsidRDefault="007D3FB3" w:rsidP="00D902A4">
      <w:pPr>
        <w:rPr>
          <w:color w:val="FF0000" w:themeColor="accent2"/>
        </w:rPr>
      </w:pPr>
      <w:r w:rsidRPr="007D3FB3">
        <w:drawing>
          <wp:inline distT="0" distB="0" distL="0" distR="0" wp14:anchorId="7055B1BF" wp14:editId="2290DFA1">
            <wp:extent cx="3829584" cy="2019582"/>
            <wp:effectExtent l="0" t="0" r="0" b="0"/>
            <wp:docPr id="41117318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73183" name="Picture 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1657" w14:textId="7C043F15" w:rsidR="007378F1" w:rsidRDefault="007D3FB3" w:rsidP="007D3FB3">
      <w:pPr>
        <w:spacing w:after="120"/>
      </w:pPr>
      <w:r w:rsidRPr="007D3FB3">
        <w:drawing>
          <wp:inline distT="0" distB="0" distL="0" distR="0" wp14:anchorId="49F50010" wp14:editId="57105455">
            <wp:extent cx="5068007" cy="1181265"/>
            <wp:effectExtent l="0" t="0" r="0" b="0"/>
            <wp:docPr id="50147961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79617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DA50" w14:textId="77777777" w:rsidR="007D3FB3" w:rsidRDefault="007D3FB3" w:rsidP="007D3FB3">
      <w:pPr>
        <w:spacing w:after="120"/>
      </w:pPr>
    </w:p>
    <w:p w14:paraId="2B5FD324" w14:textId="77777777" w:rsidR="007D3FB3" w:rsidRDefault="007D3FB3" w:rsidP="007D3FB3">
      <w:pPr>
        <w:spacing w:after="120"/>
      </w:pPr>
    </w:p>
    <w:p w14:paraId="284DE98A" w14:textId="39A38BD4" w:rsidR="006B0B82" w:rsidRPr="00B82695" w:rsidRDefault="007D3FB3" w:rsidP="001073CE">
      <w:pPr>
        <w:pBdr>
          <w:bottom w:val="single" w:sz="18" w:space="1" w:color="2B579A" w:themeColor="accent5"/>
        </w:pBdr>
        <w:rPr>
          <w:rFonts w:ascii="Segoe UI Light" w:eastAsiaTheme="majorEastAsia" w:hAnsi="Segoe UI Light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>
        <w:rPr>
          <w:rFonts w:ascii="Segoe UI Light" w:eastAsiaTheme="majorEastAsia" w:hAnsi="Segoe UI Light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  <w:lastRenderedPageBreak/>
        <w:t xml:space="preserve">API ENDPOINT- ‘DELETE’ </w:t>
      </w:r>
      <w:proofErr w:type="gramStart"/>
      <w:r>
        <w:rPr>
          <w:rFonts w:ascii="Segoe UI Light" w:eastAsiaTheme="majorEastAsia" w:hAnsi="Segoe UI Light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  <w:t>delete</w:t>
      </w:r>
      <w:proofErr w:type="gramEnd"/>
    </w:p>
    <w:p w14:paraId="4C0C812E" w14:textId="63D64B55" w:rsidR="007D3FB3" w:rsidRDefault="007D3FB3" w:rsidP="006B0B82">
      <w:pPr>
        <w:rPr>
          <w:rStyle w:val="Emphasis"/>
        </w:rPr>
      </w:pPr>
      <w:r w:rsidRPr="007D3FB3">
        <w:rPr>
          <w:rStyle w:val="Emphasis"/>
        </w:rPr>
        <w:drawing>
          <wp:inline distT="0" distB="0" distL="0" distR="0" wp14:anchorId="2F14EB99" wp14:editId="509F1FC0">
            <wp:extent cx="4877481" cy="2486372"/>
            <wp:effectExtent l="0" t="0" r="0" b="9525"/>
            <wp:docPr id="236391720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91720" name="Picture 1" descr="A screen shot of a computer program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BD0F" w14:textId="1D4D6C61" w:rsidR="006B0B82" w:rsidRPr="00D902A4" w:rsidRDefault="007D3FB3" w:rsidP="006B0B82">
      <w:r>
        <w:rPr>
          <w:rStyle w:val="Emphasis"/>
        </w:rPr>
        <w:t>Step</w:t>
      </w:r>
      <w:r w:rsidR="006B0B82" w:rsidRPr="00661DE5">
        <w:rPr>
          <w:rStyle w:val="Emphasis"/>
        </w:rPr>
        <w:t>:</w:t>
      </w:r>
      <w:r w:rsidR="006B0B82" w:rsidRPr="00D902A4">
        <w:t xml:space="preserve"> </w:t>
      </w:r>
      <w:r>
        <w:t xml:space="preserve">In this code, I implemented a ‘DELETE’ method that deletes a specific that is requested </w:t>
      </w:r>
      <w:r>
        <w:br/>
        <w:t xml:space="preserve">in the URL. In the </w:t>
      </w:r>
      <w:proofErr w:type="gramStart"/>
      <w:r>
        <w:t>cur.execute</w:t>
      </w:r>
      <w:proofErr w:type="gramEnd"/>
      <w:r>
        <w:t>() I input the raw SQL DELETE function to delete any data in it.</w:t>
      </w:r>
    </w:p>
    <w:p w14:paraId="34ED8569" w14:textId="4CB6B4D6" w:rsidR="00D902A4" w:rsidRPr="00A11E9E" w:rsidRDefault="007D3FB3" w:rsidP="009F72A7">
      <w:pPr>
        <w:pStyle w:val="Heading1-PageBreak"/>
      </w:pPr>
      <w:r>
        <w:lastRenderedPageBreak/>
        <w:t>CONCLUSION</w:t>
      </w:r>
    </w:p>
    <w:p w14:paraId="58247545" w14:textId="7330AF1F" w:rsidR="007D3FB3" w:rsidRDefault="007D3FB3" w:rsidP="007D3FB3">
      <w:pPr>
        <w:pStyle w:val="Image"/>
        <w:ind w:right="440"/>
        <w:jc w:val="left"/>
      </w:pPr>
      <w:r>
        <w:t>In this Document, I covered everything about making an API ENDPOINT and how to test it using Insomnia.</w:t>
      </w:r>
    </w:p>
    <w:p w14:paraId="78E9CFEE" w14:textId="472100B2" w:rsidR="006D3A72" w:rsidRDefault="007D3FB3" w:rsidP="007D3FB3">
      <w:pPr>
        <w:pStyle w:val="Image"/>
        <w:ind w:right="440"/>
        <w:jc w:val="left"/>
      </w:pPr>
      <w:r>
        <w:t xml:space="preserve">After working on this Portfolio Project, I learned a lot about using </w:t>
      </w:r>
      <w:r>
        <w:t>ER-DIAGRAM, Database (PostgreSQL Pgadmin), VScode, Python, psycopg2, alembic, Insomnia, and Flask.</w:t>
      </w:r>
      <w:r>
        <w:t xml:space="preserve"> It teaches me how to migrate the data from Vscode to Pgadmin using Raw SQL. It also teaches me how to connect my code to the server or to the database. </w:t>
      </w:r>
    </w:p>
    <w:sectPr w:rsidR="006D3A72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E3769" w14:textId="77777777" w:rsidR="00EE5649" w:rsidRDefault="00EE5649">
      <w:pPr>
        <w:spacing w:line="240" w:lineRule="auto"/>
      </w:pPr>
      <w:r>
        <w:separator/>
      </w:r>
    </w:p>
  </w:endnote>
  <w:endnote w:type="continuationSeparator" w:id="0">
    <w:p w14:paraId="2B3813E4" w14:textId="77777777" w:rsidR="00EE5649" w:rsidRDefault="00EE56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A3043" w14:textId="77777777" w:rsidR="00EE5649" w:rsidRDefault="00EE5649">
      <w:pPr>
        <w:spacing w:line="240" w:lineRule="auto"/>
      </w:pPr>
      <w:r>
        <w:separator/>
      </w:r>
    </w:p>
  </w:footnote>
  <w:footnote w:type="continuationSeparator" w:id="0">
    <w:p w14:paraId="4FA10BC5" w14:textId="77777777" w:rsidR="00EE5649" w:rsidRDefault="00EE56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D71B37"/>
    <w:multiLevelType w:val="hybridMultilevel"/>
    <w:tmpl w:val="C50AAEF4"/>
    <w:lvl w:ilvl="0" w:tplc="A87E784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2032607901">
    <w:abstractNumId w:val="11"/>
  </w:num>
  <w:num w:numId="2" w16cid:durableId="1024483787">
    <w:abstractNumId w:val="11"/>
    <w:lvlOverride w:ilvl="0">
      <w:startOverride w:val="1"/>
    </w:lvlOverride>
  </w:num>
  <w:num w:numId="3" w16cid:durableId="504780631">
    <w:abstractNumId w:val="11"/>
  </w:num>
  <w:num w:numId="4" w16cid:durableId="976298282">
    <w:abstractNumId w:val="11"/>
    <w:lvlOverride w:ilvl="0">
      <w:startOverride w:val="1"/>
    </w:lvlOverride>
  </w:num>
  <w:num w:numId="5" w16cid:durableId="1197936313">
    <w:abstractNumId w:val="8"/>
  </w:num>
  <w:num w:numId="6" w16cid:durableId="874345496">
    <w:abstractNumId w:val="11"/>
    <w:lvlOverride w:ilvl="0">
      <w:startOverride w:val="1"/>
    </w:lvlOverride>
  </w:num>
  <w:num w:numId="7" w16cid:durableId="36877175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70744655">
    <w:abstractNumId w:val="9"/>
  </w:num>
  <w:num w:numId="9" w16cid:durableId="1074303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1139050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50851238">
    <w:abstractNumId w:val="7"/>
  </w:num>
  <w:num w:numId="12" w16cid:durableId="1545749350">
    <w:abstractNumId w:val="6"/>
  </w:num>
  <w:num w:numId="13" w16cid:durableId="486941722">
    <w:abstractNumId w:val="5"/>
  </w:num>
  <w:num w:numId="14" w16cid:durableId="111175777">
    <w:abstractNumId w:val="4"/>
  </w:num>
  <w:num w:numId="15" w16cid:durableId="963117802">
    <w:abstractNumId w:val="3"/>
  </w:num>
  <w:num w:numId="16" w16cid:durableId="400176950">
    <w:abstractNumId w:val="2"/>
  </w:num>
  <w:num w:numId="17" w16cid:durableId="1788697730">
    <w:abstractNumId w:val="1"/>
  </w:num>
  <w:num w:numId="18" w16cid:durableId="1383602755">
    <w:abstractNumId w:val="0"/>
  </w:num>
  <w:num w:numId="19" w16cid:durableId="6275890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08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24088"/>
    <w:rsid w:val="001247E2"/>
    <w:rsid w:val="00131CAB"/>
    <w:rsid w:val="00141CCE"/>
    <w:rsid w:val="001C2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C7D9D"/>
    <w:rsid w:val="003E0C65"/>
    <w:rsid w:val="003E3A63"/>
    <w:rsid w:val="00457BEB"/>
    <w:rsid w:val="00461B2E"/>
    <w:rsid w:val="00482CFC"/>
    <w:rsid w:val="00487996"/>
    <w:rsid w:val="00491910"/>
    <w:rsid w:val="004A2AF6"/>
    <w:rsid w:val="004A3D03"/>
    <w:rsid w:val="004B6D7F"/>
    <w:rsid w:val="004D785F"/>
    <w:rsid w:val="004E744B"/>
    <w:rsid w:val="004F7760"/>
    <w:rsid w:val="00520AC9"/>
    <w:rsid w:val="00561F9A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378F1"/>
    <w:rsid w:val="00742FF3"/>
    <w:rsid w:val="00794B27"/>
    <w:rsid w:val="007A73CB"/>
    <w:rsid w:val="007A7846"/>
    <w:rsid w:val="007B2795"/>
    <w:rsid w:val="007B5908"/>
    <w:rsid w:val="007C7866"/>
    <w:rsid w:val="007D3FB3"/>
    <w:rsid w:val="007F66F5"/>
    <w:rsid w:val="00812400"/>
    <w:rsid w:val="0082203C"/>
    <w:rsid w:val="008360A8"/>
    <w:rsid w:val="008416E0"/>
    <w:rsid w:val="00853E64"/>
    <w:rsid w:val="00895251"/>
    <w:rsid w:val="00897BFF"/>
    <w:rsid w:val="008C61B9"/>
    <w:rsid w:val="00912477"/>
    <w:rsid w:val="009139AF"/>
    <w:rsid w:val="00943B06"/>
    <w:rsid w:val="00945864"/>
    <w:rsid w:val="009806F4"/>
    <w:rsid w:val="009853E9"/>
    <w:rsid w:val="00996E16"/>
    <w:rsid w:val="009B69C5"/>
    <w:rsid w:val="009D3947"/>
    <w:rsid w:val="009F72A7"/>
    <w:rsid w:val="00A044F5"/>
    <w:rsid w:val="00A119D9"/>
    <w:rsid w:val="00A1309F"/>
    <w:rsid w:val="00A21BED"/>
    <w:rsid w:val="00A27D99"/>
    <w:rsid w:val="00A60D92"/>
    <w:rsid w:val="00A86EAC"/>
    <w:rsid w:val="00A923E7"/>
    <w:rsid w:val="00AA661C"/>
    <w:rsid w:val="00AC2F58"/>
    <w:rsid w:val="00B369B4"/>
    <w:rsid w:val="00B53817"/>
    <w:rsid w:val="00B61F85"/>
    <w:rsid w:val="00BA3CC7"/>
    <w:rsid w:val="00BF457D"/>
    <w:rsid w:val="00BF4775"/>
    <w:rsid w:val="00CA0C45"/>
    <w:rsid w:val="00CB1D0E"/>
    <w:rsid w:val="00CC3AB0"/>
    <w:rsid w:val="00CD4A9C"/>
    <w:rsid w:val="00CF12AE"/>
    <w:rsid w:val="00D1798D"/>
    <w:rsid w:val="00D44ACA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B700D"/>
    <w:rsid w:val="00EE5649"/>
    <w:rsid w:val="00F33B83"/>
    <w:rsid w:val="00F41B42"/>
    <w:rsid w:val="00F54BD0"/>
    <w:rsid w:val="00F633E4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7D5CF1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0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Local\Microsoft\Office\16.0\DTS\en-US%7b87CBEA42-BBF1-4D02-98AB-757F3179706C%7d\%7b626DA64D-E805-4F46-87C3-DFE4B416DA4E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1124AF-D090-4928-A35F-6DC9CD7F85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BAB6B0C-F8D1-4A7F-BE3A-53084A64D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6B9AD7-F52C-4636-8E8A-009B9EE7D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{626DA64D-E805-4F46-87C3-DFE4B416DA4E}tf10002117_win32</Template>
  <TotalTime>0</TotalTime>
  <Pages>6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2023-06-10T14:45:00Z</dcterms:created>
  <dcterms:modified xsi:type="dcterms:W3CDTF">2023-06-10T19:17:00Z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